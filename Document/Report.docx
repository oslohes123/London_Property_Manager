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D13F" w14:textId="7704C980" w:rsidR="00A10484" w:rsidRDefault="00673910">
      <w:pPr>
        <w:pStyle w:val="Title"/>
      </w:pPr>
      <w:r>
        <w:t>Assignment 4 London Property Viewer</w:t>
      </w:r>
    </w:p>
    <w:p w14:paraId="57C4036D" w14:textId="79BE94CA" w:rsidR="00855982" w:rsidRPr="00855982" w:rsidRDefault="00673910" w:rsidP="00855982">
      <w:pPr>
        <w:pStyle w:val="Heading1"/>
      </w:pPr>
      <w:r>
        <w:t>Graphical User Interface</w:t>
      </w:r>
    </w:p>
    <w:sdt>
      <w:sdtPr>
        <w:alias w:val="Main text:"/>
        <w:tag w:val="Main text:"/>
        <w:id w:val="137851586"/>
        <w:placeholder>
          <w:docPart w:val="5A5ABF202FBE4839B104F39AFF979E21"/>
        </w:placeholder>
        <w:temporary/>
        <w:showingPlcHdr/>
        <w15:appearance w15:val="hidden"/>
      </w:sdtPr>
      <w:sdtEndPr/>
      <w:sdtContent>
        <w:p w14:paraId="15C44684" w14:textId="77777777" w:rsidR="00855982" w:rsidRDefault="00855982" w:rsidP="00855982">
          <w:r>
            <w:t>To get started right away, just tap any placeholder text (such as this) and start typing to replace it with your own.</w:t>
          </w:r>
        </w:p>
        <w:p w14:paraId="25D1E83B" w14:textId="77777777"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14:paraId="00C6F4B5" w14:textId="62B5244A" w:rsidR="00855982" w:rsidRDefault="00855982" w:rsidP="00855982">
          <w:r>
            <w:t>Find even more easy-to-use tools on the Insert tab, such as to add a hyperlink, or insert a comment.</w:t>
          </w:r>
        </w:p>
      </w:sdtContent>
    </w:sdt>
    <w:p w14:paraId="1861FAE2" w14:textId="617F7C0F" w:rsidR="00673910" w:rsidRDefault="00673910" w:rsidP="00673910">
      <w:pPr>
        <w:pStyle w:val="Heading1"/>
      </w:pPr>
      <w:r>
        <w:t>Additional Statistics</w:t>
      </w:r>
    </w:p>
    <w:p w14:paraId="72C72C2E" w14:textId="5DF6CDA8" w:rsidR="00673910" w:rsidRDefault="00673910" w:rsidP="00673910"/>
    <w:p w14:paraId="603C8411" w14:textId="71002B36" w:rsidR="00673910" w:rsidRDefault="00673910" w:rsidP="00673910">
      <w:pPr>
        <w:pStyle w:val="Heading1"/>
      </w:pPr>
      <w:r>
        <w:t>Fourth Panel Functionality</w:t>
      </w:r>
    </w:p>
    <w:p w14:paraId="2E86B9E5" w14:textId="019642AA" w:rsidR="00673910" w:rsidRDefault="00673910" w:rsidP="00673910"/>
    <w:p w14:paraId="7C881745" w14:textId="39111822" w:rsidR="00673910" w:rsidRDefault="00673910" w:rsidP="00673910">
      <w:pPr>
        <w:pStyle w:val="Heading1"/>
      </w:pPr>
      <w:r>
        <w:t>Unit Tests</w:t>
      </w:r>
    </w:p>
    <w:p w14:paraId="5FD7AC49" w14:textId="6FF967D9" w:rsidR="00673910" w:rsidRDefault="00673910" w:rsidP="00673910"/>
    <w:p w14:paraId="4E11EF49" w14:textId="6430F94E" w:rsidR="00673910" w:rsidRPr="00673910" w:rsidRDefault="00673910" w:rsidP="00673910">
      <w:pPr>
        <w:pStyle w:val="Heading1"/>
      </w:pPr>
      <w:r>
        <w:t>Notable Challenges</w:t>
      </w:r>
    </w:p>
    <w:sectPr w:rsidR="00673910" w:rsidRPr="00673910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B8D0" w14:textId="77777777" w:rsidR="00A90B49" w:rsidRDefault="00A90B49" w:rsidP="00855982">
      <w:pPr>
        <w:spacing w:after="0" w:line="240" w:lineRule="auto"/>
      </w:pPr>
      <w:r>
        <w:separator/>
      </w:r>
    </w:p>
  </w:endnote>
  <w:endnote w:type="continuationSeparator" w:id="0">
    <w:p w14:paraId="232B7126" w14:textId="77777777" w:rsidR="00A90B49" w:rsidRDefault="00A90B4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24E6C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AD0A" w14:textId="77777777" w:rsidR="00A90B49" w:rsidRDefault="00A90B49" w:rsidP="00855982">
      <w:pPr>
        <w:spacing w:after="0" w:line="240" w:lineRule="auto"/>
      </w:pPr>
      <w:r>
        <w:separator/>
      </w:r>
    </w:p>
  </w:footnote>
  <w:footnote w:type="continuationSeparator" w:id="0">
    <w:p w14:paraId="1DB6C98C" w14:textId="77777777" w:rsidR="00A90B49" w:rsidRDefault="00A90B4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89"/>
    <w:rsid w:val="001D4362"/>
    <w:rsid w:val="00673910"/>
    <w:rsid w:val="006F4E89"/>
    <w:rsid w:val="007833A7"/>
    <w:rsid w:val="00855982"/>
    <w:rsid w:val="00A10484"/>
    <w:rsid w:val="00A90B4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11C"/>
  <w15:chartTrackingRefBased/>
  <w15:docId w15:val="{57CB5B9F-E870-4149-A340-1A69809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rf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ABF202FBE4839B104F39AFF979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E32B-86C6-42AC-87FE-097F8E67FC8C}"/>
      </w:docPartPr>
      <w:docPartBody>
        <w:p w:rsidR="006120AA" w:rsidRDefault="009F2CC5" w:rsidP="00855982">
          <w:r>
            <w:t>To get started right away, just tap any placeholder text (such as this) and start typing to replace it with your own.</w:t>
          </w:r>
        </w:p>
        <w:p w:rsidR="006120AA" w:rsidRDefault="009F2CC5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9F2CC5">
          <w:pPr>
            <w:pStyle w:val="5A5ABF202FBE4839B104F39AFF979E21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C5"/>
    <w:rsid w:val="009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06537F00FD409EAB2CC426761E7EFC">
    <w:name w:val="0706537F00FD409EAB2CC426761E7EFC"/>
  </w:style>
  <w:style w:type="paragraph" w:customStyle="1" w:styleId="C87003242D65485E8518854BA33AE5B0">
    <w:name w:val="C87003242D65485E8518854BA33AE5B0"/>
  </w:style>
  <w:style w:type="paragraph" w:customStyle="1" w:styleId="5A5ABF202FBE4839B104F39AFF979E21">
    <w:name w:val="5A5ABF202FBE4839B104F39AFF979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Report</dc:title>
  <dc:subject>Report</dc:subject>
  <dc:creator>Tom Hurford</dc:creator>
  <cp:lastModifiedBy>Hurford, Thomas</cp:lastModifiedBy>
  <cp:revision>2</cp:revision>
  <dcterms:created xsi:type="dcterms:W3CDTF">2022-03-25T12:09:00Z</dcterms:created>
  <dcterms:modified xsi:type="dcterms:W3CDTF">2022-03-25T12:17:00Z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